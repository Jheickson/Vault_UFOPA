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0F0A" w14:textId="77777777" w:rsidR="009D4B88" w:rsidRDefault="009D4B88"/>
    <w:tbl>
      <w:tblPr>
        <w:tblpPr w:leftFromText="141" w:rightFromText="141" w:vertAnchor="text" w:horzAnchor="margin" w:tblpX="60" w:tblpY="-220"/>
        <w:tblOverlap w:val="never"/>
        <w:tblW w:w="1015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00339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680"/>
      </w:tblGrid>
      <w:tr w:rsidR="009D4B88" w14:paraId="56A0FD44" w14:textId="77777777">
        <w:trPr>
          <w:cantSplit/>
          <w:trHeight w:val="164"/>
        </w:trPr>
        <w:tc>
          <w:tcPr>
            <w:tcW w:w="10150" w:type="dxa"/>
            <w:gridSpan w:val="2"/>
            <w:shd w:val="clear" w:color="auto" w:fill="E6E6E6"/>
            <w:vAlign w:val="center"/>
          </w:tcPr>
          <w:p w14:paraId="4EB6D1F2" w14:textId="276EBEB9" w:rsidR="009D4B88" w:rsidRPr="00065779" w:rsidRDefault="00B00DCC" w:rsidP="00B00DCC">
            <w:pPr>
              <w:pStyle w:val="Header"/>
              <w:spacing w:before="120"/>
              <w:ind w:right="-14"/>
              <w:rPr>
                <w:rFonts w:cs="Arial"/>
                <w:sz w:val="24"/>
              </w:rPr>
            </w:pPr>
            <w:r>
              <w:rPr>
                <w:rFonts w:cs="Arial"/>
                <w:bCs/>
                <w:sz w:val="28"/>
                <w:szCs w:val="28"/>
              </w:rPr>
              <w:t>Plano</w:t>
            </w:r>
            <w:r w:rsidR="00BE424E">
              <w:rPr>
                <w:rFonts w:cs="Arial"/>
                <w:bCs/>
                <w:sz w:val="28"/>
                <w:szCs w:val="28"/>
              </w:rPr>
              <w:t xml:space="preserve"> d</w:t>
            </w:r>
            <w:r w:rsidR="00FD2D5F">
              <w:rPr>
                <w:rFonts w:cs="Arial"/>
                <w:bCs/>
                <w:sz w:val="28"/>
                <w:szCs w:val="28"/>
              </w:rPr>
              <w:t>e Teste</w:t>
            </w:r>
          </w:p>
        </w:tc>
      </w:tr>
      <w:tr w:rsidR="00BE424E" w14:paraId="2AE60FF4" w14:textId="77777777" w:rsidTr="00A11AF5">
        <w:trPr>
          <w:trHeight w:val="514"/>
        </w:trPr>
        <w:tc>
          <w:tcPr>
            <w:tcW w:w="5470" w:type="dxa"/>
            <w:vAlign w:val="center"/>
          </w:tcPr>
          <w:p w14:paraId="7920F710" w14:textId="77777777" w:rsidR="00BE424E" w:rsidRPr="00240810" w:rsidRDefault="00BE424E" w:rsidP="00F47B45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napToGrid w:val="0"/>
              <w:spacing w:before="0" w:after="120"/>
              <w:jc w:val="both"/>
              <w:rPr>
                <w:rFonts w:cs="Arial"/>
                <w:b w:val="0"/>
                <w:bCs/>
                <w:sz w:val="20"/>
                <w:szCs w:val="20"/>
              </w:rPr>
            </w:pPr>
            <w:r w:rsidRPr="00240810">
              <w:rPr>
                <w:rFonts w:cs="Arial"/>
                <w:b w:val="0"/>
                <w:bCs/>
                <w:sz w:val="20"/>
                <w:szCs w:val="20"/>
              </w:rPr>
              <w:t>Título do Projeto:</w:t>
            </w:r>
          </w:p>
          <w:p w14:paraId="00B30718" w14:textId="77777777" w:rsidR="00BE424E" w:rsidRPr="00065779" w:rsidRDefault="00BE424E" w:rsidP="00F47B45">
            <w:pPr>
              <w:rPr>
                <w:rFonts w:cs="Arial"/>
                <w:sz w:val="20"/>
                <w:szCs w:val="20"/>
              </w:rPr>
            </w:pPr>
            <w:r w:rsidRPr="00240810">
              <w:rPr>
                <w:rFonts w:cs="Arial"/>
                <w:b/>
                <w:bCs/>
                <w:sz w:val="24"/>
              </w:rPr>
              <w:t>&lt;Nome inicial do Projeto/Sistema solicitado&gt;</w:t>
            </w:r>
          </w:p>
        </w:tc>
        <w:tc>
          <w:tcPr>
            <w:tcW w:w="4680" w:type="dxa"/>
            <w:vAlign w:val="center"/>
          </w:tcPr>
          <w:p w14:paraId="6F23D4F2" w14:textId="77777777" w:rsidR="00BE424E" w:rsidRPr="00A92511" w:rsidRDefault="00BE424E" w:rsidP="00F47B45">
            <w:pPr>
              <w:snapToGrid w:val="0"/>
              <w:spacing w:after="120"/>
              <w:jc w:val="both"/>
              <w:rPr>
                <w:rFonts w:cs="Arial"/>
                <w:sz w:val="20"/>
                <w:szCs w:val="20"/>
              </w:rPr>
            </w:pPr>
            <w:r w:rsidRPr="00A92511">
              <w:rPr>
                <w:rFonts w:cs="Arial"/>
                <w:sz w:val="20"/>
                <w:szCs w:val="20"/>
              </w:rPr>
              <w:t>D</w:t>
            </w:r>
            <w:r>
              <w:rPr>
                <w:rFonts w:cs="Arial"/>
                <w:sz w:val="20"/>
                <w:szCs w:val="20"/>
              </w:rPr>
              <w:t>a</w:t>
            </w:r>
            <w:r w:rsidRPr="00A92511"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>a</w:t>
            </w:r>
            <w:r w:rsidRPr="00A92511">
              <w:rPr>
                <w:rFonts w:cs="Arial"/>
                <w:sz w:val="20"/>
                <w:szCs w:val="20"/>
              </w:rPr>
              <w:t xml:space="preserve">. Criação: </w:t>
            </w:r>
          </w:p>
          <w:p w14:paraId="4CAD2EB7" w14:textId="77777777" w:rsidR="00BE424E" w:rsidRPr="00065779" w:rsidRDefault="00BE424E" w:rsidP="00BE424E">
            <w:pPr>
              <w:ind w:right="-14"/>
              <w:rPr>
                <w:rFonts w:cs="Arial"/>
                <w:sz w:val="20"/>
                <w:szCs w:val="20"/>
              </w:rPr>
            </w:pPr>
            <w:r w:rsidRPr="00A92511">
              <w:rPr>
                <w:rFonts w:cs="Arial"/>
                <w:b/>
                <w:bCs/>
                <w:sz w:val="20"/>
                <w:szCs w:val="20"/>
              </w:rPr>
              <w:t>&lt;D</w:t>
            </w: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Pr="00A92511">
              <w:rPr>
                <w:rFonts w:cs="Arial"/>
                <w:b/>
                <w:bCs/>
                <w:sz w:val="20"/>
                <w:szCs w:val="20"/>
              </w:rPr>
              <w:t>t</w:t>
            </w: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Pr="00A92511">
              <w:rPr>
                <w:rFonts w:cs="Arial"/>
                <w:b/>
                <w:bCs/>
                <w:sz w:val="20"/>
                <w:szCs w:val="20"/>
              </w:rPr>
              <w:t xml:space="preserve"> d</w:t>
            </w:r>
            <w:r>
              <w:rPr>
                <w:rFonts w:cs="Arial"/>
                <w:b/>
                <w:bCs/>
                <w:sz w:val="20"/>
                <w:szCs w:val="20"/>
              </w:rPr>
              <w:t>e criação</w:t>
            </w:r>
            <w:r w:rsidRPr="00A92511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>deste documento</w:t>
            </w:r>
            <w:r w:rsidRPr="00A92511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38500E" w14:paraId="097B4E55" w14:textId="77777777" w:rsidTr="00A94DC5">
        <w:trPr>
          <w:trHeight w:val="509"/>
        </w:trPr>
        <w:tc>
          <w:tcPr>
            <w:tcW w:w="10150" w:type="dxa"/>
            <w:gridSpan w:val="2"/>
            <w:vAlign w:val="bottom"/>
          </w:tcPr>
          <w:p w14:paraId="56FEC594" w14:textId="77777777" w:rsidR="0038500E" w:rsidRPr="00240810" w:rsidRDefault="0038500E" w:rsidP="00F47B45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napToGrid w:val="0"/>
              <w:spacing w:before="0" w:after="120"/>
              <w:jc w:val="both"/>
              <w:rPr>
                <w:rFonts w:cs="Arial"/>
                <w:b w:val="0"/>
                <w:bCs/>
                <w:sz w:val="20"/>
                <w:szCs w:val="20"/>
              </w:rPr>
            </w:pPr>
            <w:r w:rsidRPr="00240810">
              <w:rPr>
                <w:rFonts w:cs="Arial"/>
                <w:b w:val="0"/>
                <w:bCs/>
                <w:sz w:val="20"/>
                <w:szCs w:val="20"/>
              </w:rPr>
              <w:t>Responsável:</w:t>
            </w:r>
          </w:p>
          <w:p w14:paraId="06EE929D" w14:textId="77777777" w:rsidR="0038500E" w:rsidRPr="00065779" w:rsidRDefault="0038500E" w:rsidP="00F47B45">
            <w:pPr>
              <w:rPr>
                <w:rFonts w:cs="Arial"/>
                <w:sz w:val="20"/>
                <w:szCs w:val="20"/>
              </w:rPr>
            </w:pPr>
            <w:r w:rsidRPr="00240810">
              <w:rPr>
                <w:rFonts w:cs="Arial"/>
                <w:bCs/>
                <w:sz w:val="24"/>
              </w:rPr>
              <w:t>&lt;Elaborador desta proposta&gt;</w:t>
            </w:r>
          </w:p>
        </w:tc>
      </w:tr>
      <w:tr w:rsidR="0038500E" w14:paraId="1F21F4B9" w14:textId="77777777" w:rsidTr="00EF18BC">
        <w:trPr>
          <w:cantSplit/>
          <w:trHeight w:val="485"/>
        </w:trPr>
        <w:tc>
          <w:tcPr>
            <w:tcW w:w="10150" w:type="dxa"/>
            <w:gridSpan w:val="2"/>
            <w:vAlign w:val="bottom"/>
          </w:tcPr>
          <w:p w14:paraId="5A78B652" w14:textId="77777777" w:rsidR="0038500E" w:rsidRDefault="0038500E" w:rsidP="00F47B45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napToGrid w:val="0"/>
              <w:spacing w:before="0" w:after="120"/>
              <w:jc w:val="both"/>
              <w:rPr>
                <w:rFonts w:cs="Arial"/>
                <w:b w:val="0"/>
                <w:bCs/>
                <w:sz w:val="20"/>
                <w:szCs w:val="20"/>
              </w:rPr>
            </w:pPr>
            <w:r>
              <w:rPr>
                <w:rFonts w:cs="Arial"/>
                <w:b w:val="0"/>
                <w:bCs/>
                <w:sz w:val="20"/>
                <w:szCs w:val="20"/>
              </w:rPr>
              <w:t>Cliente:</w:t>
            </w:r>
          </w:p>
          <w:p w14:paraId="63F73E68" w14:textId="77777777" w:rsidR="0038500E" w:rsidRPr="00065779" w:rsidRDefault="0038500E" w:rsidP="00F47B45">
            <w:pPr>
              <w:rPr>
                <w:rFonts w:cs="Arial"/>
                <w:b/>
                <w:sz w:val="20"/>
                <w:szCs w:val="20"/>
              </w:rPr>
            </w:pPr>
            <w:r w:rsidRPr="00F47B45">
              <w:rPr>
                <w:rFonts w:cs="Arial"/>
                <w:bCs/>
                <w:sz w:val="24"/>
              </w:rPr>
              <w:t xml:space="preserve">&lt;Nome do </w:t>
            </w:r>
            <w:r>
              <w:rPr>
                <w:rFonts w:cs="Arial"/>
                <w:bCs/>
                <w:sz w:val="24"/>
              </w:rPr>
              <w:t>Cliente</w:t>
            </w:r>
            <w:r w:rsidRPr="00F47B45">
              <w:rPr>
                <w:rFonts w:cs="Arial"/>
                <w:bCs/>
                <w:sz w:val="24"/>
              </w:rPr>
              <w:t>&gt;</w:t>
            </w:r>
          </w:p>
        </w:tc>
      </w:tr>
    </w:tbl>
    <w:tbl>
      <w:tblPr>
        <w:tblpPr w:leftFromText="141" w:rightFromText="141" w:vertAnchor="text" w:horzAnchor="margin" w:tblpX="108" w:tblpY="61"/>
        <w:tblW w:w="1018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6300"/>
        <w:gridCol w:w="1376"/>
        <w:gridCol w:w="1324"/>
      </w:tblGrid>
      <w:tr w:rsidR="00F47B45" w14:paraId="0B28D307" w14:textId="77777777">
        <w:trPr>
          <w:trHeight w:val="284"/>
          <w:tblHeader/>
        </w:trPr>
        <w:tc>
          <w:tcPr>
            <w:tcW w:w="10188" w:type="dxa"/>
            <w:gridSpan w:val="4"/>
            <w:shd w:val="clear" w:color="auto" w:fill="E6E6E6"/>
            <w:vAlign w:val="center"/>
          </w:tcPr>
          <w:p w14:paraId="74B627FC" w14:textId="77777777" w:rsidR="00F47B45" w:rsidRDefault="00F47B45" w:rsidP="00BB386B">
            <w:pPr>
              <w:pStyle w:val="CabealhodeTabela"/>
              <w:ind w:left="-54" w:right="-27"/>
              <w:jc w:val="center"/>
              <w:rPr>
                <w:rFonts w:cs="Arial"/>
                <w:sz w:val="20"/>
                <w:szCs w:val="18"/>
              </w:rPr>
            </w:pPr>
            <w:r w:rsidRPr="00BE424E">
              <w:rPr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Versões e Revisões deste documento</w:t>
            </w:r>
          </w:p>
        </w:tc>
      </w:tr>
      <w:tr w:rsidR="00F47B45" w14:paraId="2AEA20E4" w14:textId="77777777">
        <w:trPr>
          <w:trHeight w:val="284"/>
          <w:tblHeader/>
        </w:trPr>
        <w:tc>
          <w:tcPr>
            <w:tcW w:w="1188" w:type="dxa"/>
            <w:shd w:val="clear" w:color="auto" w:fill="E6E6E6"/>
            <w:vAlign w:val="center"/>
          </w:tcPr>
          <w:p w14:paraId="38347D59" w14:textId="77777777" w:rsidR="00F47B45" w:rsidRDefault="00F47B45" w:rsidP="00BB386B">
            <w:pPr>
              <w:pStyle w:val="CabealhodeTabela"/>
              <w:ind w:left="-54" w:right="-27"/>
              <w:jc w:val="center"/>
              <w:rPr>
                <w:rFonts w:cs="Arial"/>
                <w:sz w:val="20"/>
                <w:szCs w:val="18"/>
              </w:rPr>
            </w:pPr>
            <w:r>
              <w:rPr>
                <w:rFonts w:cs="Arial"/>
                <w:sz w:val="20"/>
                <w:szCs w:val="18"/>
              </w:rPr>
              <w:t>Data</w:t>
            </w:r>
          </w:p>
        </w:tc>
        <w:tc>
          <w:tcPr>
            <w:tcW w:w="6300" w:type="dxa"/>
            <w:shd w:val="clear" w:color="auto" w:fill="E6E6E6"/>
            <w:vAlign w:val="center"/>
          </w:tcPr>
          <w:p w14:paraId="50B995F3" w14:textId="77777777" w:rsidR="00F47B45" w:rsidRDefault="00F47B45" w:rsidP="00BB386B">
            <w:pPr>
              <w:pStyle w:val="CabealhodeTabela"/>
              <w:ind w:left="-54" w:right="-27"/>
              <w:jc w:val="center"/>
              <w:rPr>
                <w:rFonts w:cs="Arial"/>
                <w:sz w:val="20"/>
                <w:szCs w:val="18"/>
              </w:rPr>
            </w:pPr>
            <w:r>
              <w:rPr>
                <w:rFonts w:cs="Arial"/>
                <w:sz w:val="20"/>
                <w:szCs w:val="18"/>
              </w:rPr>
              <w:t>Comentário</w:t>
            </w:r>
          </w:p>
        </w:tc>
        <w:tc>
          <w:tcPr>
            <w:tcW w:w="1376" w:type="dxa"/>
            <w:shd w:val="clear" w:color="auto" w:fill="E6E6E6"/>
            <w:vAlign w:val="center"/>
          </w:tcPr>
          <w:p w14:paraId="7ABA6437" w14:textId="77777777" w:rsidR="00F47B45" w:rsidRDefault="00F47B45" w:rsidP="00BB386B">
            <w:pPr>
              <w:pStyle w:val="CabealhodeTabela"/>
              <w:ind w:left="-54" w:right="-27"/>
              <w:jc w:val="center"/>
              <w:rPr>
                <w:rFonts w:cs="Arial"/>
                <w:sz w:val="20"/>
                <w:szCs w:val="18"/>
              </w:rPr>
            </w:pPr>
            <w:r>
              <w:rPr>
                <w:rFonts w:cs="Arial"/>
                <w:sz w:val="20"/>
                <w:szCs w:val="18"/>
              </w:rPr>
              <w:t>Autor</w:t>
            </w:r>
          </w:p>
        </w:tc>
        <w:tc>
          <w:tcPr>
            <w:tcW w:w="1324" w:type="dxa"/>
            <w:shd w:val="clear" w:color="auto" w:fill="E6E6E6"/>
            <w:vAlign w:val="center"/>
          </w:tcPr>
          <w:p w14:paraId="5BA3831F" w14:textId="77777777" w:rsidR="00F47B45" w:rsidRDefault="00F47B45" w:rsidP="00BB386B">
            <w:pPr>
              <w:pStyle w:val="CabealhodeTabela"/>
              <w:ind w:left="-54" w:right="-27"/>
              <w:jc w:val="center"/>
              <w:rPr>
                <w:rFonts w:cs="Arial"/>
                <w:sz w:val="20"/>
                <w:szCs w:val="18"/>
              </w:rPr>
            </w:pPr>
            <w:r>
              <w:rPr>
                <w:rFonts w:cs="Arial"/>
                <w:sz w:val="20"/>
                <w:szCs w:val="18"/>
              </w:rPr>
              <w:t>Versão</w:t>
            </w:r>
          </w:p>
        </w:tc>
      </w:tr>
      <w:tr w:rsidR="00F47B45" w:rsidRPr="00265D48" w14:paraId="47C58F7E" w14:textId="77777777">
        <w:tc>
          <w:tcPr>
            <w:tcW w:w="1188" w:type="dxa"/>
            <w:vAlign w:val="center"/>
          </w:tcPr>
          <w:p w14:paraId="72FCA27E" w14:textId="77777777" w:rsidR="00F47B45" w:rsidRPr="00265D48" w:rsidRDefault="00F47B45" w:rsidP="00BB386B">
            <w:pPr>
              <w:pStyle w:val="Footer"/>
              <w:ind w:left="-54" w:right="-27"/>
              <w:jc w:val="center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14:paraId="60F2A98B" w14:textId="77777777" w:rsidR="00F47B45" w:rsidRPr="00265D48" w:rsidRDefault="00F47B45" w:rsidP="00BB386B">
            <w:pPr>
              <w:ind w:left="-54" w:right="-27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1376" w:type="dxa"/>
          </w:tcPr>
          <w:p w14:paraId="585F1761" w14:textId="77777777" w:rsidR="00F47B45" w:rsidRPr="00265D48" w:rsidRDefault="00F47B45" w:rsidP="00BB386B">
            <w:pPr>
              <w:ind w:left="-54" w:right="-27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1324" w:type="dxa"/>
          </w:tcPr>
          <w:p w14:paraId="5310D4EE" w14:textId="77777777" w:rsidR="00F47B45" w:rsidRPr="00265D48" w:rsidRDefault="00F47B45" w:rsidP="00BB386B">
            <w:pPr>
              <w:ind w:left="-54" w:right="-27"/>
              <w:rPr>
                <w:rFonts w:cs="Arial"/>
                <w:color w:val="777777"/>
                <w:sz w:val="20"/>
                <w:szCs w:val="20"/>
              </w:rPr>
            </w:pPr>
          </w:p>
        </w:tc>
      </w:tr>
      <w:tr w:rsidR="00F47B45" w14:paraId="38BC037F" w14:textId="77777777">
        <w:tc>
          <w:tcPr>
            <w:tcW w:w="1188" w:type="dxa"/>
            <w:vAlign w:val="center"/>
          </w:tcPr>
          <w:p w14:paraId="011EB73C" w14:textId="77777777" w:rsidR="00F47B45" w:rsidRPr="00816837" w:rsidRDefault="00F47B45" w:rsidP="00BB386B">
            <w:pPr>
              <w:ind w:left="-54" w:right="-27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14:paraId="12681FD6" w14:textId="77777777" w:rsidR="00F47B45" w:rsidRPr="00816837" w:rsidRDefault="00F47B45" w:rsidP="00BB386B">
            <w:pPr>
              <w:ind w:left="-54" w:right="-27"/>
              <w:rPr>
                <w:rFonts w:cs="Arial"/>
                <w:sz w:val="20"/>
                <w:szCs w:val="20"/>
              </w:rPr>
            </w:pPr>
          </w:p>
        </w:tc>
        <w:tc>
          <w:tcPr>
            <w:tcW w:w="1376" w:type="dxa"/>
          </w:tcPr>
          <w:p w14:paraId="3F9A2092" w14:textId="77777777" w:rsidR="00F47B45" w:rsidRPr="00816837" w:rsidRDefault="00F47B45" w:rsidP="00BB386B">
            <w:pPr>
              <w:ind w:left="-54" w:right="-27"/>
              <w:rPr>
                <w:rFonts w:cs="Arial"/>
                <w:sz w:val="20"/>
                <w:szCs w:val="20"/>
              </w:rPr>
            </w:pPr>
          </w:p>
        </w:tc>
        <w:tc>
          <w:tcPr>
            <w:tcW w:w="1324" w:type="dxa"/>
          </w:tcPr>
          <w:p w14:paraId="16E05F7D" w14:textId="77777777" w:rsidR="00F47B45" w:rsidRPr="00816837" w:rsidRDefault="00F47B45" w:rsidP="00BB386B">
            <w:pPr>
              <w:ind w:left="-54" w:right="-27"/>
              <w:rPr>
                <w:rFonts w:cs="Arial"/>
                <w:sz w:val="20"/>
                <w:szCs w:val="20"/>
              </w:rPr>
            </w:pPr>
          </w:p>
        </w:tc>
      </w:tr>
      <w:tr w:rsidR="00F47B45" w14:paraId="6A27032B" w14:textId="77777777">
        <w:tc>
          <w:tcPr>
            <w:tcW w:w="1188" w:type="dxa"/>
            <w:vAlign w:val="center"/>
          </w:tcPr>
          <w:p w14:paraId="1FDEE4BF" w14:textId="77777777" w:rsidR="00F47B45" w:rsidRPr="00816837" w:rsidRDefault="00F47B45" w:rsidP="00BB386B">
            <w:pPr>
              <w:pStyle w:val="Footer"/>
              <w:ind w:left="-54" w:right="-27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14:paraId="44FA4369" w14:textId="77777777" w:rsidR="00F47B45" w:rsidRPr="00816837" w:rsidRDefault="00F47B45" w:rsidP="00BB386B">
            <w:pPr>
              <w:ind w:left="-54" w:right="-27"/>
              <w:rPr>
                <w:rFonts w:cs="Arial"/>
                <w:sz w:val="20"/>
                <w:szCs w:val="20"/>
              </w:rPr>
            </w:pPr>
          </w:p>
        </w:tc>
        <w:tc>
          <w:tcPr>
            <w:tcW w:w="1376" w:type="dxa"/>
          </w:tcPr>
          <w:p w14:paraId="4FF8ECAF" w14:textId="77777777" w:rsidR="00F47B45" w:rsidRPr="00816837" w:rsidRDefault="00F47B45" w:rsidP="00BB386B">
            <w:pPr>
              <w:ind w:left="-54" w:right="-27"/>
              <w:rPr>
                <w:rFonts w:cs="Arial"/>
                <w:sz w:val="20"/>
                <w:szCs w:val="20"/>
              </w:rPr>
            </w:pPr>
          </w:p>
        </w:tc>
        <w:tc>
          <w:tcPr>
            <w:tcW w:w="1324" w:type="dxa"/>
          </w:tcPr>
          <w:p w14:paraId="1B9CD1BD" w14:textId="77777777" w:rsidR="00F47B45" w:rsidRPr="00816837" w:rsidRDefault="00F47B45" w:rsidP="00BB386B">
            <w:pPr>
              <w:ind w:left="-54" w:right="-27"/>
              <w:rPr>
                <w:rFonts w:cs="Arial"/>
                <w:sz w:val="20"/>
                <w:szCs w:val="20"/>
              </w:rPr>
            </w:pPr>
          </w:p>
        </w:tc>
      </w:tr>
    </w:tbl>
    <w:p w14:paraId="75B17BB5" w14:textId="623E409A" w:rsidR="009D4B88" w:rsidRDefault="009D4B88">
      <w:pPr>
        <w:pStyle w:val="Heading2"/>
        <w:rPr>
          <w:sz w:val="20"/>
        </w:rPr>
      </w:pPr>
      <w:r>
        <w:rPr>
          <w:sz w:val="20"/>
        </w:rPr>
        <w:t xml:space="preserve">Objetivos do </w:t>
      </w:r>
      <w:r w:rsidR="007E16C9">
        <w:rPr>
          <w:sz w:val="20"/>
        </w:rPr>
        <w:t>s</w:t>
      </w:r>
      <w:r w:rsidR="00D960E3">
        <w:rPr>
          <w:sz w:val="20"/>
        </w:rPr>
        <w:t>istema</w:t>
      </w:r>
      <w:r>
        <w:rPr>
          <w:sz w:val="20"/>
        </w:rPr>
        <w:t xml:space="preserve"> </w:t>
      </w:r>
    </w:p>
    <w:p w14:paraId="34E3CEF5" w14:textId="77777777" w:rsidR="009D4B88" w:rsidRPr="00A407D2" w:rsidRDefault="00A407D2">
      <w:pPr>
        <w:pStyle w:val="BodyText3"/>
        <w:jc w:val="both"/>
        <w:rPr>
          <w:rFonts w:cs="Arial"/>
          <w:color w:val="auto"/>
          <w:szCs w:val="22"/>
        </w:rPr>
      </w:pPr>
      <w:r w:rsidRPr="00A407D2">
        <w:rPr>
          <w:rFonts w:cs="Arial"/>
          <w:color w:val="auto"/>
          <w:szCs w:val="22"/>
        </w:rPr>
        <w:t xml:space="preserve">[Descrever o(s) objetivo(s) do </w:t>
      </w:r>
      <w:r w:rsidR="00D960E3">
        <w:rPr>
          <w:rFonts w:cs="Arial"/>
          <w:color w:val="auto"/>
          <w:szCs w:val="22"/>
        </w:rPr>
        <w:t>sistema</w:t>
      </w:r>
      <w:r w:rsidRPr="00A407D2">
        <w:rPr>
          <w:rFonts w:cs="Arial"/>
          <w:color w:val="auto"/>
          <w:szCs w:val="22"/>
        </w:rPr>
        <w:t>, ou seja, o que se quer alcançar com</w:t>
      </w:r>
      <w:r w:rsidR="00D960E3">
        <w:rPr>
          <w:rFonts w:cs="Arial"/>
          <w:color w:val="auto"/>
          <w:szCs w:val="22"/>
        </w:rPr>
        <w:t>o</w:t>
      </w:r>
      <w:r w:rsidRPr="00A407D2">
        <w:rPr>
          <w:rFonts w:cs="Arial"/>
          <w:color w:val="auto"/>
          <w:szCs w:val="22"/>
        </w:rPr>
        <w:t xml:space="preserve"> </w:t>
      </w:r>
      <w:r w:rsidR="00D960E3">
        <w:rPr>
          <w:rFonts w:cs="Arial"/>
          <w:color w:val="auto"/>
          <w:szCs w:val="22"/>
        </w:rPr>
        <w:t>resultado</w:t>
      </w:r>
      <w:r w:rsidRPr="00A407D2">
        <w:rPr>
          <w:rFonts w:cs="Arial"/>
          <w:color w:val="auto"/>
          <w:szCs w:val="22"/>
        </w:rPr>
        <w:t xml:space="preserve"> </w:t>
      </w:r>
      <w:r w:rsidR="00D960E3">
        <w:rPr>
          <w:rFonts w:cs="Arial"/>
          <w:color w:val="auto"/>
          <w:szCs w:val="22"/>
        </w:rPr>
        <w:t>do uso do sistema.]</w:t>
      </w:r>
    </w:p>
    <w:p w14:paraId="22875EC1" w14:textId="28911B23" w:rsidR="009D4B88" w:rsidRDefault="009D4B88">
      <w:pPr>
        <w:pStyle w:val="Heading2"/>
        <w:rPr>
          <w:sz w:val="20"/>
        </w:rPr>
      </w:pPr>
      <w:r>
        <w:rPr>
          <w:sz w:val="20"/>
        </w:rPr>
        <w:t xml:space="preserve">Descrição do </w:t>
      </w:r>
      <w:r w:rsidR="007E16C9">
        <w:rPr>
          <w:sz w:val="20"/>
        </w:rPr>
        <w:t>s</w:t>
      </w:r>
      <w:r w:rsidR="00D960E3">
        <w:rPr>
          <w:sz w:val="20"/>
        </w:rPr>
        <w:t>istema</w:t>
      </w:r>
    </w:p>
    <w:p w14:paraId="3E4ACC1C" w14:textId="77777777" w:rsidR="00F47B45" w:rsidRDefault="00F47B45" w:rsidP="00F47B45">
      <w:pPr>
        <w:pStyle w:val="BodyText3"/>
        <w:jc w:val="both"/>
        <w:rPr>
          <w:rFonts w:cs="Arial"/>
          <w:color w:val="auto"/>
          <w:szCs w:val="22"/>
        </w:rPr>
      </w:pPr>
      <w:r>
        <w:rPr>
          <w:rFonts w:cs="Arial"/>
          <w:color w:val="auto"/>
          <w:szCs w:val="22"/>
        </w:rPr>
        <w:t>[</w:t>
      </w:r>
      <w:r w:rsidR="00D233F0">
        <w:rPr>
          <w:rFonts w:cs="Arial"/>
          <w:color w:val="auto"/>
          <w:szCs w:val="22"/>
        </w:rPr>
        <w:t xml:space="preserve">Descrever cada </w:t>
      </w:r>
      <w:r w:rsidR="00D960E3">
        <w:rPr>
          <w:rFonts w:cs="Arial"/>
          <w:color w:val="auto"/>
          <w:szCs w:val="22"/>
        </w:rPr>
        <w:t>recurso que</w:t>
      </w:r>
      <w:r w:rsidR="00D233F0">
        <w:rPr>
          <w:rFonts w:cs="Arial"/>
          <w:color w:val="auto"/>
          <w:szCs w:val="22"/>
        </w:rPr>
        <w:t xml:space="preserve"> compõe o </w:t>
      </w:r>
      <w:r w:rsidR="00D960E3">
        <w:rPr>
          <w:rFonts w:cs="Arial"/>
          <w:color w:val="auto"/>
          <w:szCs w:val="22"/>
        </w:rPr>
        <w:t>sistema e como os usuários utilizarão</w:t>
      </w:r>
      <w:r w:rsidR="00D233F0">
        <w:rPr>
          <w:rFonts w:cs="Arial"/>
          <w:color w:val="auto"/>
          <w:szCs w:val="22"/>
        </w:rPr>
        <w:t xml:space="preserve"> estes recursos. É interessante </w:t>
      </w:r>
      <w:r w:rsidR="00C82DE6">
        <w:rPr>
          <w:rFonts w:cs="Arial"/>
          <w:color w:val="auto"/>
          <w:szCs w:val="22"/>
        </w:rPr>
        <w:t xml:space="preserve">descrever o </w:t>
      </w:r>
      <w:r w:rsidR="00D960E3">
        <w:rPr>
          <w:rFonts w:cs="Arial"/>
          <w:color w:val="auto"/>
          <w:szCs w:val="22"/>
        </w:rPr>
        <w:t>sistema</w:t>
      </w:r>
      <w:r w:rsidR="00C82DE6">
        <w:rPr>
          <w:rFonts w:cs="Arial"/>
          <w:color w:val="auto"/>
          <w:szCs w:val="22"/>
        </w:rPr>
        <w:t xml:space="preserve"> sob a perspectiva dos usuários: como ele vai interagir com a solução? Que informações o usuário va</w:t>
      </w:r>
      <w:r w:rsidR="00D960E3">
        <w:rPr>
          <w:rFonts w:cs="Arial"/>
          <w:color w:val="auto"/>
          <w:szCs w:val="22"/>
        </w:rPr>
        <w:t>i obter? o que ele vai receber.</w:t>
      </w:r>
      <w:r>
        <w:rPr>
          <w:rFonts w:cs="Arial"/>
          <w:color w:val="auto"/>
          <w:szCs w:val="22"/>
        </w:rPr>
        <w:t>].</w:t>
      </w:r>
    </w:p>
    <w:p w14:paraId="56851846" w14:textId="3C33F186" w:rsidR="00DB2A37" w:rsidRPr="00FD2D5F" w:rsidRDefault="00DB2A37" w:rsidP="00FD2D5F">
      <w:pPr>
        <w:pStyle w:val="Heading2"/>
        <w:rPr>
          <w:sz w:val="20"/>
        </w:rPr>
      </w:pPr>
      <w:r w:rsidRPr="00FD2D5F">
        <w:rPr>
          <w:sz w:val="20"/>
        </w:rPr>
        <w:t xml:space="preserve">Requisitos </w:t>
      </w:r>
      <w:r w:rsidR="007E16C9">
        <w:rPr>
          <w:sz w:val="20"/>
        </w:rPr>
        <w:t>i</w:t>
      </w:r>
      <w:r w:rsidRPr="00FD2D5F">
        <w:rPr>
          <w:sz w:val="20"/>
        </w:rPr>
        <w:t>niciais</w:t>
      </w:r>
    </w:p>
    <w:p w14:paraId="4B0127EB" w14:textId="77777777" w:rsidR="00DB2A37" w:rsidRPr="00107457" w:rsidRDefault="00DB2A37" w:rsidP="00DB2A37">
      <w:pPr>
        <w:jc w:val="both"/>
        <w:rPr>
          <w:rFonts w:cs="Arial"/>
          <w:szCs w:val="22"/>
        </w:rPr>
      </w:pPr>
      <w:r w:rsidRPr="00107457">
        <w:rPr>
          <w:rFonts w:cs="Arial"/>
          <w:szCs w:val="22"/>
        </w:rPr>
        <w:t>[Lista de requisitos do cliente com uma descrição sucinta]</w:t>
      </w:r>
    </w:p>
    <w:p w14:paraId="06655132" w14:textId="43BF0A68" w:rsidR="00BE424E" w:rsidRPr="00FD2D5F" w:rsidRDefault="00BE424E" w:rsidP="00FD2D5F">
      <w:pPr>
        <w:pStyle w:val="Heading2"/>
        <w:rPr>
          <w:sz w:val="20"/>
        </w:rPr>
      </w:pPr>
      <w:r w:rsidRPr="00FD2D5F">
        <w:rPr>
          <w:sz w:val="20"/>
        </w:rPr>
        <w:t xml:space="preserve">Usuário do </w:t>
      </w:r>
      <w:r w:rsidR="007E16C9">
        <w:rPr>
          <w:sz w:val="20"/>
        </w:rPr>
        <w:t>s</w:t>
      </w:r>
      <w:r w:rsidRPr="00FD2D5F">
        <w:rPr>
          <w:sz w:val="20"/>
        </w:rPr>
        <w:t>istema</w:t>
      </w:r>
    </w:p>
    <w:p w14:paraId="77E89113" w14:textId="77777777" w:rsidR="00BE424E" w:rsidRPr="00B71291" w:rsidRDefault="00BE424E" w:rsidP="00BE424E">
      <w:pPr>
        <w:pStyle w:val="InfoBlue"/>
        <w:rPr>
          <w:rFonts w:ascii="Arial" w:hAnsi="Arial" w:cs="Arial"/>
          <w:i w:val="0"/>
          <w:sz w:val="22"/>
          <w:szCs w:val="22"/>
        </w:rPr>
      </w:pPr>
      <w:r w:rsidRPr="00B71291">
        <w:rPr>
          <w:rFonts w:ascii="Arial" w:hAnsi="Arial" w:cs="Arial"/>
          <w:i w:val="0"/>
          <w:sz w:val="22"/>
          <w:szCs w:val="22"/>
        </w:rPr>
        <w:t>[Apresente uma lista resumida de todos os tipos usuários identificados que utilizarão o sistema.]</w:t>
      </w:r>
    </w:p>
    <w:tbl>
      <w:tblPr>
        <w:tblW w:w="10080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3"/>
        <w:gridCol w:w="3387"/>
        <w:gridCol w:w="4680"/>
      </w:tblGrid>
      <w:tr w:rsidR="00BE424E" w14:paraId="621FF2B0" w14:textId="77777777" w:rsidTr="00BB69B6">
        <w:trPr>
          <w:trHeight w:val="418"/>
        </w:trPr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82A9" w14:textId="77777777" w:rsidR="00BE424E" w:rsidRDefault="00BE424E" w:rsidP="00BB69B6">
            <w:pPr>
              <w:pStyle w:val="BodyText"/>
              <w:rPr>
                <w:rFonts w:eastAsia="Arial Unicode MS"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B5181" w14:textId="77777777" w:rsidR="00BE424E" w:rsidRDefault="00BE424E" w:rsidP="00BB69B6">
            <w:pPr>
              <w:pStyle w:val="BodyText"/>
              <w:rPr>
                <w:rFonts w:eastAsia="Arial Unicode MS"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29FFA" w14:textId="77777777" w:rsidR="00BE424E" w:rsidRDefault="00BE424E" w:rsidP="00BB69B6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b/>
                <w:bCs/>
                <w:szCs w:val="20"/>
              </w:rPr>
              <w:t>Atividades previstas no sistema</w:t>
            </w:r>
          </w:p>
        </w:tc>
      </w:tr>
      <w:tr w:rsidR="00BE424E" w14:paraId="391EE2AD" w14:textId="77777777" w:rsidTr="00BB69B6">
        <w:trPr>
          <w:trHeight w:val="976"/>
        </w:trPr>
        <w:tc>
          <w:tcPr>
            <w:tcW w:w="201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E44F7" w14:textId="77777777" w:rsidR="00BE424E" w:rsidRPr="00B71291" w:rsidRDefault="00BE424E" w:rsidP="00BB69B6">
            <w:pPr>
              <w:pStyle w:val="InfoBlue"/>
              <w:rPr>
                <w:rFonts w:ascii="Arial" w:hAnsi="Arial" w:cs="Arial"/>
                <w:i w:val="0"/>
                <w:sz w:val="22"/>
                <w:szCs w:val="22"/>
              </w:rPr>
            </w:pPr>
            <w:r w:rsidRPr="00B71291">
              <w:rPr>
                <w:rFonts w:ascii="Arial" w:hAnsi="Arial" w:cs="Arial"/>
                <w:i w:val="0"/>
                <w:sz w:val="22"/>
                <w:szCs w:val="22"/>
              </w:rPr>
              <w:t>[Informe o tipo ou perfil do usuário.]</w:t>
            </w:r>
          </w:p>
          <w:p w14:paraId="7E98C1AC" w14:textId="77777777" w:rsidR="00BE424E" w:rsidRPr="00823D41" w:rsidRDefault="00BE424E" w:rsidP="00BB69B6">
            <w:pPr>
              <w:pStyle w:val="BodyText"/>
              <w:rPr>
                <w:rFonts w:cs="Arial"/>
                <w:sz w:val="20"/>
                <w:szCs w:val="20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CCC2" w14:textId="77777777" w:rsidR="00BE424E" w:rsidRPr="00823D41" w:rsidRDefault="00BE424E" w:rsidP="00BB69B6">
            <w:pPr>
              <w:pStyle w:val="InfoBlue"/>
              <w:rPr>
                <w:rFonts w:ascii="Arial" w:hAnsi="Arial" w:cs="Arial"/>
                <w:i w:val="0"/>
              </w:rPr>
            </w:pPr>
            <w:r w:rsidRPr="00B71291">
              <w:rPr>
                <w:rFonts w:ascii="Arial" w:hAnsi="Arial" w:cs="Arial"/>
                <w:i w:val="0"/>
                <w:sz w:val="22"/>
                <w:szCs w:val="22"/>
              </w:rPr>
              <w:t xml:space="preserve">[Descreva brevemente o que ele representa no que diz respeito ao sistema a área da atuação, </w:t>
            </w:r>
            <w:proofErr w:type="spellStart"/>
            <w:r w:rsidRPr="00B71291">
              <w:rPr>
                <w:rFonts w:ascii="Arial" w:hAnsi="Arial" w:cs="Arial"/>
                <w:i w:val="0"/>
                <w:sz w:val="22"/>
                <w:szCs w:val="22"/>
              </w:rPr>
              <w:t>etc</w:t>
            </w:r>
            <w:proofErr w:type="spellEnd"/>
            <w:r w:rsidRPr="00B71291">
              <w:rPr>
                <w:rFonts w:ascii="Arial" w:hAnsi="Arial" w:cs="Arial"/>
                <w:i w:val="0"/>
                <w:sz w:val="22"/>
                <w:szCs w:val="22"/>
              </w:rPr>
              <w:t>].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E1042" w14:textId="77777777" w:rsidR="00BE424E" w:rsidRPr="00B71291" w:rsidRDefault="00BE424E" w:rsidP="00BB69B6">
            <w:pPr>
              <w:pStyle w:val="InfoBlue"/>
              <w:rPr>
                <w:rFonts w:ascii="Arial" w:hAnsi="Arial" w:cs="Arial"/>
                <w:i w:val="0"/>
                <w:sz w:val="22"/>
                <w:szCs w:val="22"/>
              </w:rPr>
            </w:pPr>
            <w:r w:rsidRPr="00B71291">
              <w:rPr>
                <w:rFonts w:ascii="Arial" w:hAnsi="Arial" w:cs="Arial"/>
                <w:i w:val="0"/>
                <w:sz w:val="22"/>
                <w:szCs w:val="22"/>
              </w:rPr>
              <w:t>[Liste as principais atividades do usuário em relação ao sistema que está sendo desenvolvido; por exemplo]:</w:t>
            </w:r>
          </w:p>
          <w:p w14:paraId="07E28F65" w14:textId="77777777" w:rsidR="00BE424E" w:rsidRPr="00B71291" w:rsidRDefault="00BE424E" w:rsidP="00BB69B6">
            <w:pPr>
              <w:pStyle w:val="InfoBlue"/>
              <w:rPr>
                <w:rFonts w:ascii="Arial" w:hAnsi="Arial" w:cs="Arial"/>
                <w:i w:val="0"/>
                <w:sz w:val="22"/>
                <w:szCs w:val="22"/>
              </w:rPr>
            </w:pPr>
            <w:r w:rsidRPr="00B71291">
              <w:rPr>
                <w:rFonts w:ascii="Arial" w:hAnsi="Arial" w:cs="Arial"/>
                <w:i w:val="0"/>
                <w:sz w:val="22"/>
                <w:szCs w:val="22"/>
              </w:rPr>
              <w:t>Responsável pela manutenção do cadastro de pessoa;</w:t>
            </w:r>
          </w:p>
          <w:p w14:paraId="19A3B9E2" w14:textId="77777777" w:rsidR="00BE424E" w:rsidRPr="00823D41" w:rsidRDefault="00BE424E" w:rsidP="00BB69B6">
            <w:pPr>
              <w:pStyle w:val="InfoBlue"/>
              <w:rPr>
                <w:rFonts w:ascii="Arial" w:hAnsi="Arial" w:cs="Arial"/>
                <w:i w:val="0"/>
              </w:rPr>
            </w:pPr>
            <w:r w:rsidRPr="00B71291">
              <w:rPr>
                <w:rFonts w:ascii="Arial" w:hAnsi="Arial" w:cs="Arial"/>
                <w:i w:val="0"/>
                <w:sz w:val="22"/>
                <w:szCs w:val="22"/>
              </w:rPr>
              <w:t>Encaminhamento de mensagens para o sistema contábil</w:t>
            </w:r>
          </w:p>
        </w:tc>
      </w:tr>
    </w:tbl>
    <w:p w14:paraId="70EADCF0" w14:textId="77777777" w:rsidR="00BE424E" w:rsidRPr="004B50DB" w:rsidRDefault="00BE424E" w:rsidP="00F47B45">
      <w:pPr>
        <w:pStyle w:val="BodyText3"/>
        <w:jc w:val="both"/>
        <w:rPr>
          <w:rFonts w:cs="Arial"/>
          <w:color w:val="auto"/>
          <w:szCs w:val="22"/>
        </w:rPr>
      </w:pPr>
    </w:p>
    <w:p w14:paraId="7D2AD812" w14:textId="4E0B7EB6" w:rsidR="009D4B88" w:rsidRPr="00FD2D5F" w:rsidRDefault="00FD2D5F" w:rsidP="00FD2D5F">
      <w:pPr>
        <w:pStyle w:val="Heading2"/>
        <w:rPr>
          <w:sz w:val="20"/>
        </w:rPr>
      </w:pPr>
      <w:r w:rsidRPr="00FD2D5F">
        <w:rPr>
          <w:sz w:val="20"/>
        </w:rPr>
        <w:t xml:space="preserve">Tipos de teste e critérios de aceitação do sistema </w:t>
      </w:r>
    </w:p>
    <w:p w14:paraId="6FB03887" w14:textId="7DCF8B50" w:rsidR="009D4B88" w:rsidRDefault="00A407D2">
      <w:pPr>
        <w:jc w:val="both"/>
        <w:rPr>
          <w:rFonts w:cs="Arial"/>
          <w:szCs w:val="22"/>
        </w:rPr>
      </w:pPr>
      <w:r w:rsidRPr="00A407D2">
        <w:rPr>
          <w:rFonts w:cs="Arial"/>
          <w:szCs w:val="22"/>
        </w:rPr>
        <w:t>[</w:t>
      </w:r>
      <w:r w:rsidR="00FD2D5F">
        <w:rPr>
          <w:rFonts w:cs="Arial"/>
          <w:szCs w:val="22"/>
        </w:rPr>
        <w:t>D</w:t>
      </w:r>
      <w:r w:rsidRPr="00A407D2">
        <w:rPr>
          <w:rFonts w:cs="Arial"/>
          <w:szCs w:val="22"/>
        </w:rPr>
        <w:t xml:space="preserve">evem ser descritos os </w:t>
      </w:r>
      <w:r w:rsidR="00FD2D5F">
        <w:rPr>
          <w:rFonts w:cs="Arial"/>
          <w:szCs w:val="22"/>
        </w:rPr>
        <w:t xml:space="preserve">tipos de testes e os </w:t>
      </w:r>
      <w:r w:rsidRPr="00A407D2">
        <w:rPr>
          <w:rFonts w:cs="Arial"/>
          <w:szCs w:val="22"/>
        </w:rPr>
        <w:t>critérios de aceitação que irão fazer com que, pela ótica do cliente, o projeto seja considerado concluído].</w:t>
      </w:r>
    </w:p>
    <w:p w14:paraId="508148FD" w14:textId="77777777" w:rsidR="00FD2D5F" w:rsidRDefault="00FD2D5F">
      <w:pPr>
        <w:jc w:val="both"/>
        <w:rPr>
          <w:rFonts w:cs="Arial"/>
          <w:szCs w:val="22"/>
        </w:rPr>
      </w:pPr>
    </w:p>
    <w:p w14:paraId="2CEF8731" w14:textId="629B92F7" w:rsidR="00FD2D5F" w:rsidRPr="00FD2D5F" w:rsidRDefault="007E16C9" w:rsidP="00FD2D5F">
      <w:pPr>
        <w:pStyle w:val="Heading2"/>
        <w:rPr>
          <w:sz w:val="20"/>
        </w:rPr>
      </w:pPr>
      <w:r>
        <w:rPr>
          <w:sz w:val="20"/>
        </w:rPr>
        <w:t>T</w:t>
      </w:r>
      <w:r w:rsidR="00FD2D5F" w:rsidRPr="00FD2D5F">
        <w:rPr>
          <w:sz w:val="20"/>
        </w:rPr>
        <w:t xml:space="preserve">este de </w:t>
      </w:r>
      <w:r>
        <w:rPr>
          <w:sz w:val="20"/>
        </w:rPr>
        <w:t>f</w:t>
      </w:r>
      <w:r w:rsidR="00FD2D5F" w:rsidRPr="00FD2D5F">
        <w:rPr>
          <w:sz w:val="20"/>
        </w:rPr>
        <w:t xml:space="preserve">uncionalidade </w:t>
      </w:r>
    </w:p>
    <w:p w14:paraId="65F96DA0" w14:textId="5E095528" w:rsidR="00FD2D5F" w:rsidRDefault="00FD2D5F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[Definir o teste funcional]</w:t>
      </w:r>
    </w:p>
    <w:p w14:paraId="34405A68" w14:textId="45CCDA62" w:rsidR="00FD2D5F" w:rsidRPr="00FD2D5F" w:rsidRDefault="00FD2D5F" w:rsidP="00FD2D5F">
      <w:pPr>
        <w:pStyle w:val="Heading3"/>
      </w:pPr>
      <w:r>
        <w:t>Plano</w:t>
      </w:r>
      <w:r w:rsidRPr="00FD2D5F">
        <w:t xml:space="preserve"> </w:t>
      </w:r>
    </w:p>
    <w:p w14:paraId="23D91D47" w14:textId="24B9068B" w:rsidR="00FD2D5F" w:rsidRPr="00A407D2" w:rsidRDefault="00FD2D5F" w:rsidP="00FD2D5F">
      <w:pPr>
        <w:jc w:val="both"/>
        <w:rPr>
          <w:rFonts w:cs="Arial"/>
          <w:szCs w:val="22"/>
        </w:rPr>
      </w:pPr>
      <w:r w:rsidRPr="00A407D2">
        <w:rPr>
          <w:rFonts w:cs="Arial"/>
          <w:szCs w:val="22"/>
        </w:rPr>
        <w:t>[</w:t>
      </w:r>
      <w:r>
        <w:rPr>
          <w:rFonts w:cs="Arial"/>
          <w:szCs w:val="22"/>
        </w:rPr>
        <w:t>Definir plano de teste]</w:t>
      </w:r>
    </w:p>
    <w:p w14:paraId="18BAA534" w14:textId="47427E49" w:rsidR="00FD2D5F" w:rsidRPr="00FD2D5F" w:rsidRDefault="00FD2D5F" w:rsidP="00FD2D5F">
      <w:pPr>
        <w:pStyle w:val="Heading3"/>
      </w:pPr>
      <w:r>
        <w:t>Projeto</w:t>
      </w:r>
    </w:p>
    <w:p w14:paraId="4B6071EA" w14:textId="77777777" w:rsidR="00FD2D5F" w:rsidRPr="00A407D2" w:rsidRDefault="00FD2D5F" w:rsidP="00FD2D5F">
      <w:pPr>
        <w:jc w:val="both"/>
        <w:rPr>
          <w:rFonts w:cs="Arial"/>
          <w:szCs w:val="22"/>
        </w:rPr>
      </w:pPr>
      <w:r w:rsidRPr="00A407D2">
        <w:rPr>
          <w:rFonts w:cs="Arial"/>
          <w:szCs w:val="22"/>
        </w:rPr>
        <w:t>[</w:t>
      </w:r>
      <w:r>
        <w:rPr>
          <w:rFonts w:cs="Arial"/>
          <w:szCs w:val="22"/>
        </w:rPr>
        <w:t>Definir plano do projeto]</w:t>
      </w:r>
    </w:p>
    <w:p w14:paraId="4DFEF66C" w14:textId="3F94AD1B" w:rsidR="00FD2D5F" w:rsidRPr="00FD2D5F" w:rsidRDefault="00FD2D5F" w:rsidP="00FD2D5F">
      <w:pPr>
        <w:pStyle w:val="Heading3"/>
      </w:pPr>
      <w:r>
        <w:lastRenderedPageBreak/>
        <w:t>Execução e resultados</w:t>
      </w:r>
    </w:p>
    <w:p w14:paraId="494073F6" w14:textId="245F4E76" w:rsidR="00FD2D5F" w:rsidRDefault="00FD2D5F" w:rsidP="00FD2D5F">
      <w:pPr>
        <w:jc w:val="both"/>
        <w:rPr>
          <w:rFonts w:cs="Arial"/>
          <w:szCs w:val="22"/>
        </w:rPr>
      </w:pPr>
      <w:r w:rsidRPr="00A407D2">
        <w:rPr>
          <w:rFonts w:cs="Arial"/>
          <w:szCs w:val="22"/>
        </w:rPr>
        <w:t>[</w:t>
      </w:r>
      <w:r>
        <w:rPr>
          <w:rFonts w:cs="Arial"/>
          <w:szCs w:val="22"/>
        </w:rPr>
        <w:t>Executar</w:t>
      </w:r>
      <w:r w:rsidR="00B778AD">
        <w:rPr>
          <w:rFonts w:cs="Arial"/>
          <w:szCs w:val="22"/>
        </w:rPr>
        <w:t>, registrar, analisar e apresentar resultados</w:t>
      </w:r>
      <w:r>
        <w:rPr>
          <w:rFonts w:cs="Arial"/>
          <w:szCs w:val="22"/>
        </w:rPr>
        <w:t>]</w:t>
      </w:r>
    </w:p>
    <w:p w14:paraId="16E5C4F4" w14:textId="77777777" w:rsidR="00B778AD" w:rsidRDefault="00B778AD" w:rsidP="00FD2D5F">
      <w:pPr>
        <w:jc w:val="both"/>
        <w:rPr>
          <w:rFonts w:cs="Arial"/>
          <w:szCs w:val="22"/>
        </w:rPr>
      </w:pPr>
    </w:p>
    <w:p w14:paraId="7BDF7788" w14:textId="205447D5" w:rsidR="007E16C9" w:rsidRPr="00FD2D5F" w:rsidRDefault="007E16C9" w:rsidP="007E16C9">
      <w:pPr>
        <w:pStyle w:val="Heading2"/>
        <w:rPr>
          <w:sz w:val="20"/>
        </w:rPr>
      </w:pPr>
      <w:r>
        <w:rPr>
          <w:sz w:val="20"/>
        </w:rPr>
        <w:t>T</w:t>
      </w:r>
      <w:r w:rsidRPr="00FD2D5F">
        <w:rPr>
          <w:sz w:val="20"/>
        </w:rPr>
        <w:t xml:space="preserve">este de </w:t>
      </w:r>
      <w:r>
        <w:rPr>
          <w:sz w:val="20"/>
        </w:rPr>
        <w:t>usabilidade</w:t>
      </w:r>
      <w:r w:rsidRPr="00FD2D5F">
        <w:rPr>
          <w:sz w:val="20"/>
        </w:rPr>
        <w:t xml:space="preserve"> </w:t>
      </w:r>
    </w:p>
    <w:p w14:paraId="46F9A3F4" w14:textId="36CEFFC6" w:rsidR="007E16C9" w:rsidRDefault="007E16C9" w:rsidP="007E16C9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[Definir o teste </w:t>
      </w:r>
      <w:r>
        <w:rPr>
          <w:rFonts w:cs="Arial"/>
          <w:szCs w:val="22"/>
        </w:rPr>
        <w:t>usabilidade</w:t>
      </w:r>
      <w:r>
        <w:rPr>
          <w:rFonts w:cs="Arial"/>
          <w:szCs w:val="22"/>
        </w:rPr>
        <w:t>]</w:t>
      </w:r>
    </w:p>
    <w:p w14:paraId="721391BE" w14:textId="77777777" w:rsidR="007E16C9" w:rsidRPr="00FD2D5F" w:rsidRDefault="007E16C9" w:rsidP="007E16C9">
      <w:pPr>
        <w:pStyle w:val="Heading3"/>
      </w:pPr>
      <w:r>
        <w:t>Plano</w:t>
      </w:r>
      <w:r w:rsidRPr="00FD2D5F">
        <w:t xml:space="preserve"> </w:t>
      </w:r>
    </w:p>
    <w:p w14:paraId="73CB1883" w14:textId="77777777" w:rsidR="007E16C9" w:rsidRPr="00A407D2" w:rsidRDefault="007E16C9" w:rsidP="007E16C9">
      <w:pPr>
        <w:jc w:val="both"/>
        <w:rPr>
          <w:rFonts w:cs="Arial"/>
          <w:szCs w:val="22"/>
        </w:rPr>
      </w:pPr>
      <w:r w:rsidRPr="00A407D2">
        <w:rPr>
          <w:rFonts w:cs="Arial"/>
          <w:szCs w:val="22"/>
        </w:rPr>
        <w:t>[</w:t>
      </w:r>
      <w:r>
        <w:rPr>
          <w:rFonts w:cs="Arial"/>
          <w:szCs w:val="22"/>
        </w:rPr>
        <w:t>Definir plano de teste]</w:t>
      </w:r>
    </w:p>
    <w:p w14:paraId="51784868" w14:textId="77777777" w:rsidR="007E16C9" w:rsidRPr="00FD2D5F" w:rsidRDefault="007E16C9" w:rsidP="007E16C9">
      <w:pPr>
        <w:pStyle w:val="Heading3"/>
      </w:pPr>
      <w:r>
        <w:t>Projeto</w:t>
      </w:r>
    </w:p>
    <w:p w14:paraId="0E7EB080" w14:textId="77777777" w:rsidR="007E16C9" w:rsidRPr="00A407D2" w:rsidRDefault="007E16C9" w:rsidP="007E16C9">
      <w:pPr>
        <w:jc w:val="both"/>
        <w:rPr>
          <w:rFonts w:cs="Arial"/>
          <w:szCs w:val="22"/>
        </w:rPr>
      </w:pPr>
      <w:r w:rsidRPr="00A407D2">
        <w:rPr>
          <w:rFonts w:cs="Arial"/>
          <w:szCs w:val="22"/>
        </w:rPr>
        <w:t>[</w:t>
      </w:r>
      <w:r>
        <w:rPr>
          <w:rFonts w:cs="Arial"/>
          <w:szCs w:val="22"/>
        </w:rPr>
        <w:t>Definir plano do projeto]</w:t>
      </w:r>
    </w:p>
    <w:p w14:paraId="2D45D580" w14:textId="77777777" w:rsidR="007E16C9" w:rsidRPr="00FD2D5F" w:rsidRDefault="007E16C9" w:rsidP="007E16C9">
      <w:pPr>
        <w:pStyle w:val="Heading3"/>
      </w:pPr>
      <w:r>
        <w:t>Execução e resultados</w:t>
      </w:r>
    </w:p>
    <w:p w14:paraId="6B1C4F69" w14:textId="77777777" w:rsidR="007E16C9" w:rsidRDefault="007E16C9" w:rsidP="007E16C9">
      <w:pPr>
        <w:jc w:val="both"/>
        <w:rPr>
          <w:rFonts w:cs="Arial"/>
          <w:szCs w:val="22"/>
        </w:rPr>
      </w:pPr>
      <w:r w:rsidRPr="00A407D2">
        <w:rPr>
          <w:rFonts w:cs="Arial"/>
          <w:szCs w:val="22"/>
        </w:rPr>
        <w:t>[</w:t>
      </w:r>
      <w:r>
        <w:rPr>
          <w:rFonts w:cs="Arial"/>
          <w:szCs w:val="22"/>
        </w:rPr>
        <w:t>Executar, registrar, analisar e apresentar resultados]</w:t>
      </w:r>
    </w:p>
    <w:p w14:paraId="1028803F" w14:textId="77777777" w:rsidR="007E16C9" w:rsidRDefault="007E16C9" w:rsidP="007E16C9">
      <w:pPr>
        <w:jc w:val="both"/>
        <w:rPr>
          <w:rFonts w:cs="Arial"/>
          <w:szCs w:val="22"/>
        </w:rPr>
      </w:pPr>
    </w:p>
    <w:p w14:paraId="678D7F7D" w14:textId="1B1C9C08" w:rsidR="007E16C9" w:rsidRPr="00FD2D5F" w:rsidRDefault="007E16C9" w:rsidP="007E16C9">
      <w:pPr>
        <w:pStyle w:val="Heading2"/>
        <w:rPr>
          <w:sz w:val="20"/>
        </w:rPr>
      </w:pPr>
      <w:r>
        <w:rPr>
          <w:sz w:val="20"/>
        </w:rPr>
        <w:t>T</w:t>
      </w:r>
      <w:r w:rsidRPr="00FD2D5F">
        <w:rPr>
          <w:sz w:val="20"/>
        </w:rPr>
        <w:t xml:space="preserve">este de </w:t>
      </w:r>
      <w:r>
        <w:rPr>
          <w:sz w:val="20"/>
        </w:rPr>
        <w:t>desempenho</w:t>
      </w:r>
      <w:r w:rsidRPr="00FD2D5F">
        <w:rPr>
          <w:sz w:val="20"/>
        </w:rPr>
        <w:t xml:space="preserve"> </w:t>
      </w:r>
    </w:p>
    <w:p w14:paraId="3A60CC41" w14:textId="244421AF" w:rsidR="007E16C9" w:rsidRDefault="007E16C9" w:rsidP="007E16C9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[Definir o teste </w:t>
      </w:r>
      <w:r>
        <w:rPr>
          <w:rFonts w:cs="Arial"/>
          <w:szCs w:val="22"/>
        </w:rPr>
        <w:t>de desempenho</w:t>
      </w:r>
      <w:r>
        <w:rPr>
          <w:rFonts w:cs="Arial"/>
          <w:szCs w:val="22"/>
        </w:rPr>
        <w:t>]</w:t>
      </w:r>
    </w:p>
    <w:p w14:paraId="2E88BE65" w14:textId="77777777" w:rsidR="007E16C9" w:rsidRPr="00FD2D5F" w:rsidRDefault="007E16C9" w:rsidP="007E16C9">
      <w:pPr>
        <w:pStyle w:val="Heading3"/>
      </w:pPr>
      <w:r>
        <w:t>Plano</w:t>
      </w:r>
      <w:r w:rsidRPr="00FD2D5F">
        <w:t xml:space="preserve"> </w:t>
      </w:r>
    </w:p>
    <w:p w14:paraId="4EFCE7EE" w14:textId="77777777" w:rsidR="007E16C9" w:rsidRPr="00A407D2" w:rsidRDefault="007E16C9" w:rsidP="007E16C9">
      <w:pPr>
        <w:jc w:val="both"/>
        <w:rPr>
          <w:rFonts w:cs="Arial"/>
          <w:szCs w:val="22"/>
        </w:rPr>
      </w:pPr>
      <w:r w:rsidRPr="00A407D2">
        <w:rPr>
          <w:rFonts w:cs="Arial"/>
          <w:szCs w:val="22"/>
        </w:rPr>
        <w:t>[</w:t>
      </w:r>
      <w:r>
        <w:rPr>
          <w:rFonts w:cs="Arial"/>
          <w:szCs w:val="22"/>
        </w:rPr>
        <w:t>Definir plano de teste]</w:t>
      </w:r>
    </w:p>
    <w:p w14:paraId="575A7AFD" w14:textId="77777777" w:rsidR="007E16C9" w:rsidRPr="00FD2D5F" w:rsidRDefault="007E16C9" w:rsidP="007E16C9">
      <w:pPr>
        <w:pStyle w:val="Heading3"/>
      </w:pPr>
      <w:r>
        <w:t>Projeto</w:t>
      </w:r>
    </w:p>
    <w:p w14:paraId="452D1A78" w14:textId="77777777" w:rsidR="007E16C9" w:rsidRPr="00A407D2" w:rsidRDefault="007E16C9" w:rsidP="007E16C9">
      <w:pPr>
        <w:jc w:val="both"/>
        <w:rPr>
          <w:rFonts w:cs="Arial"/>
          <w:szCs w:val="22"/>
        </w:rPr>
      </w:pPr>
      <w:r w:rsidRPr="00A407D2">
        <w:rPr>
          <w:rFonts w:cs="Arial"/>
          <w:szCs w:val="22"/>
        </w:rPr>
        <w:t>[</w:t>
      </w:r>
      <w:r>
        <w:rPr>
          <w:rFonts w:cs="Arial"/>
          <w:szCs w:val="22"/>
        </w:rPr>
        <w:t>Definir plano do projeto]</w:t>
      </w:r>
    </w:p>
    <w:p w14:paraId="6E5D5046" w14:textId="77777777" w:rsidR="007E16C9" w:rsidRPr="00FD2D5F" w:rsidRDefault="007E16C9" w:rsidP="007E16C9">
      <w:pPr>
        <w:pStyle w:val="Heading3"/>
      </w:pPr>
      <w:r>
        <w:t>Execução e resultados</w:t>
      </w:r>
    </w:p>
    <w:p w14:paraId="0CDD6FBD" w14:textId="77777777" w:rsidR="007E16C9" w:rsidRDefault="007E16C9" w:rsidP="007E16C9">
      <w:pPr>
        <w:jc w:val="both"/>
        <w:rPr>
          <w:rFonts w:cs="Arial"/>
          <w:szCs w:val="22"/>
        </w:rPr>
      </w:pPr>
      <w:r w:rsidRPr="00A407D2">
        <w:rPr>
          <w:rFonts w:cs="Arial"/>
          <w:szCs w:val="22"/>
        </w:rPr>
        <w:t>[</w:t>
      </w:r>
      <w:r>
        <w:rPr>
          <w:rFonts w:cs="Arial"/>
          <w:szCs w:val="22"/>
        </w:rPr>
        <w:t>Executar, registrar, analisar e apresentar resultados]</w:t>
      </w:r>
    </w:p>
    <w:p w14:paraId="230A7581" w14:textId="77777777" w:rsidR="00B778AD" w:rsidRPr="00A407D2" w:rsidRDefault="00B778AD" w:rsidP="00FD2D5F">
      <w:pPr>
        <w:jc w:val="both"/>
        <w:rPr>
          <w:rFonts w:cs="Arial"/>
          <w:szCs w:val="22"/>
        </w:rPr>
      </w:pPr>
    </w:p>
    <w:p w14:paraId="74E94671" w14:textId="1B952EE1" w:rsidR="00FD2D5F" w:rsidRPr="00B778AD" w:rsidRDefault="00B778AD" w:rsidP="00B778AD">
      <w:pPr>
        <w:pStyle w:val="Heading2"/>
        <w:rPr>
          <w:sz w:val="20"/>
        </w:rPr>
      </w:pPr>
      <w:r w:rsidRPr="00B778AD">
        <w:rPr>
          <w:sz w:val="20"/>
        </w:rPr>
        <w:t>Discussão e Reflexão</w:t>
      </w:r>
    </w:p>
    <w:p w14:paraId="660AFB3A" w14:textId="0888E1D9" w:rsidR="00BE424E" w:rsidRDefault="00B778AD">
      <w:pPr>
        <w:jc w:val="both"/>
        <w:rPr>
          <w:rFonts w:cs="Arial"/>
          <w:sz w:val="20"/>
        </w:rPr>
      </w:pPr>
      <w:r>
        <w:rPr>
          <w:rFonts w:cs="Arial"/>
          <w:sz w:val="20"/>
        </w:rPr>
        <w:t>[Análise dos problemas, as causas e reflexão dos resultados]</w:t>
      </w:r>
    </w:p>
    <w:sectPr w:rsidR="00BE424E" w:rsidSect="00065779">
      <w:headerReference w:type="default" r:id="rId7"/>
      <w:footerReference w:type="default" r:id="rId8"/>
      <w:pgSz w:w="11906" w:h="16838" w:code="9"/>
      <w:pgMar w:top="851" w:right="851" w:bottom="851" w:left="851" w:header="284" w:footer="79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C02A" w14:textId="77777777" w:rsidR="00844385" w:rsidRDefault="00844385">
      <w:r>
        <w:separator/>
      </w:r>
    </w:p>
  </w:endnote>
  <w:endnote w:type="continuationSeparator" w:id="0">
    <w:p w14:paraId="66A22DA2" w14:textId="77777777" w:rsidR="00844385" w:rsidRDefault="00844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G Mincho Light J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9D62" w14:textId="77777777" w:rsidR="009D4B88" w:rsidRDefault="00BE424E">
    <w:pPr>
      <w:pStyle w:val="Footer"/>
      <w:pBdr>
        <w:bottom w:val="single" w:sz="2" w:space="1" w:color="C0C0C0"/>
      </w:pBdr>
      <w:jc w:val="right"/>
      <w:rPr>
        <w:rStyle w:val="PageNumber"/>
        <w:rFonts w:ascii="Verdana" w:hAnsi="Verdana"/>
        <w:sz w:val="16"/>
      </w:rPr>
    </w:pPr>
    <w:r>
      <w:rPr>
        <w:rFonts w:ascii="Verdana" w:hAnsi="Verdana" w:cs="Arial"/>
        <w:b/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A6BA8C" wp14:editId="2B4F5458">
              <wp:simplePos x="0" y="0"/>
              <wp:positionH relativeFrom="column">
                <wp:posOffset>5715000</wp:posOffset>
              </wp:positionH>
              <wp:positionV relativeFrom="paragraph">
                <wp:posOffset>86360</wp:posOffset>
              </wp:positionV>
              <wp:extent cx="681355" cy="228600"/>
              <wp:effectExtent l="0" t="635" r="4445" b="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35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37263" w14:textId="77777777" w:rsidR="009D4B88" w:rsidRDefault="009D4B88">
                          <w:pPr>
                            <w:jc w:val="right"/>
                          </w:pPr>
                          <w:r>
                            <w:rPr>
                              <w:rStyle w:val="PageNumber"/>
                              <w:rFonts w:ascii="Verdana" w:hAnsi="Verdana"/>
                              <w:sz w:val="16"/>
                            </w:rPr>
                            <w:t xml:space="preserve">Pág. </w:t>
                          </w:r>
                          <w:r>
                            <w:rPr>
                              <w:rStyle w:val="PageNumber"/>
                              <w:rFonts w:ascii="Verdana" w:hAnsi="Verdan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Verdana" w:hAnsi="Verdana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ascii="Verdana" w:hAnsi="Verdana"/>
                              <w:sz w:val="16"/>
                            </w:rPr>
                            <w:fldChar w:fldCharType="separate"/>
                          </w:r>
                          <w:r w:rsidR="0038500E">
                            <w:rPr>
                              <w:rStyle w:val="PageNumber"/>
                              <w:rFonts w:ascii="Verdana" w:hAnsi="Verdana"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Verdana" w:hAnsi="Verdana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Verdana" w:hAnsi="Verdana"/>
                              <w:sz w:val="16"/>
                            </w:rPr>
                            <w:t>/</w:t>
                          </w:r>
                          <w:r>
                            <w:rPr>
                              <w:rStyle w:val="PageNumber"/>
                              <w:rFonts w:ascii="Verdana" w:hAnsi="Verdan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Verdana" w:hAnsi="Verdana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  <w:rFonts w:ascii="Verdana" w:hAnsi="Verdana"/>
                              <w:sz w:val="16"/>
                            </w:rPr>
                            <w:fldChar w:fldCharType="separate"/>
                          </w:r>
                          <w:r w:rsidR="0038500E">
                            <w:rPr>
                              <w:rStyle w:val="PageNumber"/>
                              <w:rFonts w:ascii="Verdana" w:hAnsi="Verdana"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ascii="Verdana" w:hAnsi="Verdana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6BA8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450pt;margin-top:6.8pt;width:53.6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" filled="f" stroked="f">
              <v:textbox>
                <w:txbxContent>
                  <w:p w14:paraId="1D637263" w14:textId="77777777" w:rsidR="009D4B88" w:rsidRDefault="009D4B88">
                    <w:pPr>
                      <w:jc w:val="right"/>
                    </w:pPr>
                    <w:r>
                      <w:rPr>
                        <w:rStyle w:val="PageNumber"/>
                        <w:rFonts w:ascii="Verdana" w:hAnsi="Verdana"/>
                        <w:sz w:val="16"/>
                      </w:rPr>
                      <w:t xml:space="preserve">Pág. </w:t>
                    </w:r>
                    <w:r>
                      <w:rPr>
                        <w:rStyle w:val="PageNumber"/>
                        <w:rFonts w:ascii="Verdana" w:hAnsi="Verdana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rFonts w:ascii="Verdana" w:hAnsi="Verdana"/>
                        <w:sz w:val="16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ascii="Verdana" w:hAnsi="Verdana"/>
                        <w:sz w:val="16"/>
                      </w:rPr>
                      <w:fldChar w:fldCharType="separate"/>
                    </w:r>
                    <w:r w:rsidR="0038500E">
                      <w:rPr>
                        <w:rStyle w:val="PageNumber"/>
                        <w:rFonts w:ascii="Verdana" w:hAnsi="Verdana"/>
                        <w:noProof/>
                        <w:sz w:val="16"/>
                      </w:rPr>
                      <w:t>1</w:t>
                    </w:r>
                    <w:r>
                      <w:rPr>
                        <w:rStyle w:val="PageNumber"/>
                        <w:rFonts w:ascii="Verdana" w:hAnsi="Verdana"/>
                        <w:sz w:val="16"/>
                      </w:rPr>
                      <w:fldChar w:fldCharType="end"/>
                    </w:r>
                    <w:r>
                      <w:rPr>
                        <w:rStyle w:val="PageNumber"/>
                        <w:rFonts w:ascii="Verdana" w:hAnsi="Verdana"/>
                        <w:sz w:val="16"/>
                      </w:rPr>
                      <w:t>/</w:t>
                    </w:r>
                    <w:r>
                      <w:rPr>
                        <w:rStyle w:val="PageNumber"/>
                        <w:rFonts w:ascii="Verdana" w:hAnsi="Verdana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rFonts w:ascii="Verdana" w:hAnsi="Verdana"/>
                        <w:sz w:val="16"/>
                      </w:rPr>
                      <w:instrText xml:space="preserve"> NUMPAGES </w:instrText>
                    </w:r>
                    <w:r>
                      <w:rPr>
                        <w:rStyle w:val="PageNumber"/>
                        <w:rFonts w:ascii="Verdana" w:hAnsi="Verdana"/>
                        <w:sz w:val="16"/>
                      </w:rPr>
                      <w:fldChar w:fldCharType="separate"/>
                    </w:r>
                    <w:r w:rsidR="0038500E">
                      <w:rPr>
                        <w:rStyle w:val="PageNumber"/>
                        <w:rFonts w:ascii="Verdana" w:hAnsi="Verdana"/>
                        <w:noProof/>
                        <w:sz w:val="16"/>
                      </w:rPr>
                      <w:t>2</w:t>
                    </w:r>
                    <w:r>
                      <w:rPr>
                        <w:rStyle w:val="PageNumber"/>
                        <w:rFonts w:ascii="Verdana" w:hAnsi="Verdana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92E06" w14:textId="77777777" w:rsidR="00844385" w:rsidRDefault="00844385">
      <w:r>
        <w:separator/>
      </w:r>
    </w:p>
  </w:footnote>
  <w:footnote w:type="continuationSeparator" w:id="0">
    <w:p w14:paraId="5C50CDB1" w14:textId="77777777" w:rsidR="00844385" w:rsidRDefault="00844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D05B" w14:textId="77777777" w:rsidR="009D4B88" w:rsidRDefault="009D4B88">
    <w:pPr>
      <w:ind w:right="-14"/>
      <w:jc w:val="center"/>
    </w:pPr>
  </w:p>
  <w:p w14:paraId="7E85EED9" w14:textId="77777777" w:rsidR="009D4B88" w:rsidRDefault="009D4B88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1BE7"/>
    <w:multiLevelType w:val="multilevel"/>
    <w:tmpl w:val="26ACDDB2"/>
    <w:lvl w:ilvl="0">
      <w:start w:val="1"/>
      <w:numFmt w:val="decimal"/>
      <w:pStyle w:val="Heading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9EC532A"/>
    <w:multiLevelType w:val="hybridMultilevel"/>
    <w:tmpl w:val="7798A4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F0405"/>
    <w:multiLevelType w:val="hybridMultilevel"/>
    <w:tmpl w:val="E3E8DBBC"/>
    <w:lvl w:ilvl="0" w:tplc="0416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 w16cid:durableId="147291480">
    <w:abstractNumId w:val="0"/>
  </w:num>
  <w:num w:numId="2" w16cid:durableId="1252356491">
    <w:abstractNumId w:val="1"/>
  </w:num>
  <w:num w:numId="3" w16cid:durableId="489711876">
    <w:abstractNumId w:val="2"/>
  </w:num>
  <w:num w:numId="4" w16cid:durableId="433088092">
    <w:abstractNumId w:val="0"/>
  </w:num>
  <w:num w:numId="5" w16cid:durableId="606352338">
    <w:abstractNumId w:val="0"/>
  </w:num>
  <w:num w:numId="6" w16cid:durableId="279266516">
    <w:abstractNumId w:val="0"/>
  </w:num>
  <w:num w:numId="7" w16cid:durableId="1338265356">
    <w:abstractNumId w:val="0"/>
  </w:num>
  <w:num w:numId="8" w16cid:durableId="683018179">
    <w:abstractNumId w:val="0"/>
  </w:num>
  <w:num w:numId="9" w16cid:durableId="1834447748">
    <w:abstractNumId w:val="0"/>
  </w:num>
  <w:num w:numId="10" w16cid:durableId="59705622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4E"/>
    <w:rsid w:val="000544B0"/>
    <w:rsid w:val="00065779"/>
    <w:rsid w:val="00117CB8"/>
    <w:rsid w:val="00242145"/>
    <w:rsid w:val="002A2D46"/>
    <w:rsid w:val="0038500E"/>
    <w:rsid w:val="003964BE"/>
    <w:rsid w:val="004770EA"/>
    <w:rsid w:val="00550187"/>
    <w:rsid w:val="006352FF"/>
    <w:rsid w:val="00635884"/>
    <w:rsid w:val="006D5804"/>
    <w:rsid w:val="007B3F85"/>
    <w:rsid w:val="007E16C9"/>
    <w:rsid w:val="00823342"/>
    <w:rsid w:val="00844385"/>
    <w:rsid w:val="00863B8F"/>
    <w:rsid w:val="008B70EA"/>
    <w:rsid w:val="009067F7"/>
    <w:rsid w:val="00921165"/>
    <w:rsid w:val="0093460C"/>
    <w:rsid w:val="009D4B88"/>
    <w:rsid w:val="00A407D2"/>
    <w:rsid w:val="00B00DCC"/>
    <w:rsid w:val="00B240F5"/>
    <w:rsid w:val="00B5398F"/>
    <w:rsid w:val="00B778AD"/>
    <w:rsid w:val="00B82693"/>
    <w:rsid w:val="00BB386B"/>
    <w:rsid w:val="00BE424E"/>
    <w:rsid w:val="00C05D97"/>
    <w:rsid w:val="00C74EAD"/>
    <w:rsid w:val="00C82DE6"/>
    <w:rsid w:val="00D233F0"/>
    <w:rsid w:val="00D71EAA"/>
    <w:rsid w:val="00D960E3"/>
    <w:rsid w:val="00DB2A37"/>
    <w:rsid w:val="00DD4342"/>
    <w:rsid w:val="00E6151E"/>
    <w:rsid w:val="00F40451"/>
    <w:rsid w:val="00F47B45"/>
    <w:rsid w:val="00FC5C58"/>
    <w:rsid w:val="00FD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1574A4"/>
  <w15:docId w15:val="{75892E92-FEF8-4EC2-9939-E8C2A8F6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360" w:after="60"/>
      <w:jc w:val="both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rFonts w:cs="Arial"/>
      <w:b/>
      <w:bCs/>
      <w:smallCap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5783"/>
      </w:tabs>
      <w:spacing w:line="360" w:lineRule="auto"/>
      <w:jc w:val="both"/>
      <w:outlineLvl w:val="3"/>
    </w:pPr>
    <w:rPr>
      <w:rFonts w:ascii="Verdana" w:hAnsi="Verdana"/>
      <w:i/>
      <w:color w:val="00000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  <w:spacing w:before="320"/>
      <w:jc w:val="center"/>
    </w:pPr>
    <w:rPr>
      <w:b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TableContents">
    <w:name w:val="Table Contents"/>
    <w:basedOn w:val="BodyText"/>
    <w:pPr>
      <w:widowControl w:val="0"/>
      <w:suppressLineNumbers/>
      <w:suppressAutoHyphens/>
    </w:pPr>
    <w:rPr>
      <w:rFonts w:eastAsia="HG Mincho Light J"/>
      <w:color w:val="000000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both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BodyText3">
    <w:name w:val="Body Text 3"/>
    <w:basedOn w:val="Normal"/>
    <w:rPr>
      <w:color w:val="808080"/>
    </w:rPr>
  </w:style>
  <w:style w:type="paragraph" w:styleId="FootnoteText">
    <w:name w:val="footnote text"/>
    <w:basedOn w:val="Normal"/>
    <w:semiHidden/>
    <w:pPr>
      <w:jc w:val="both"/>
    </w:pPr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Indent">
    <w:name w:val="Normal Indent"/>
    <w:basedOn w:val="Normal"/>
    <w:pPr>
      <w:ind w:left="708"/>
    </w:pPr>
    <w:rPr>
      <w:rFonts w:ascii="Times New Roman" w:hAnsi="Times New Roman"/>
      <w:szCs w:val="20"/>
      <w:lang w:val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BodyTextIndent">
    <w:name w:val="Body Text Indent"/>
    <w:basedOn w:val="Normal"/>
    <w:pPr>
      <w:keepLines/>
      <w:autoSpaceDE w:val="0"/>
      <w:autoSpaceDN w:val="0"/>
      <w:adjustRightInd w:val="0"/>
      <w:spacing w:line="240" w:lineRule="atLeast"/>
      <w:ind w:left="1440"/>
    </w:pPr>
    <w:rPr>
      <w:rFonts w:cs="Arial"/>
      <w:color w:val="000000"/>
      <w:szCs w:val="20"/>
    </w:rPr>
  </w:style>
  <w:style w:type="paragraph" w:styleId="Title">
    <w:name w:val="Title"/>
    <w:basedOn w:val="Normal"/>
    <w:qFormat/>
    <w:pPr>
      <w:shd w:val="clear" w:color="auto" w:fill="33738D"/>
    </w:pPr>
    <w:rPr>
      <w:b/>
      <w:color w:val="FFFFFF"/>
      <w:sz w:val="24"/>
    </w:r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customStyle="1" w:styleId="xl24">
    <w:name w:val="xl24"/>
    <w:basedOn w:val="Normal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6">
    <w:name w:val="xl2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7">
    <w:name w:val="xl2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9">
    <w:name w:val="xl2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1">
    <w:name w:val="xl31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3">
    <w:name w:val="xl33"/>
    <w:basedOn w:val="Normal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4">
    <w:name w:val="xl3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5">
    <w:name w:val="xl3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6">
    <w:name w:val="xl36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7">
    <w:name w:val="xl3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9">
    <w:name w:val="xl39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1">
    <w:name w:val="xl4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8">
    <w:name w:val="xl28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InfoBlue">
    <w:name w:val="InfoBlue"/>
    <w:basedOn w:val="Normal"/>
    <w:next w:val="BodyText"/>
    <w:autoRedefine/>
    <w:rsid w:val="00BE424E"/>
    <w:pPr>
      <w:widowControl w:val="0"/>
      <w:spacing w:after="120" w:line="240" w:lineRule="atLeast"/>
      <w:jc w:val="both"/>
    </w:pPr>
    <w:rPr>
      <w:rFonts w:ascii="Century Gothic" w:hAnsi="Century Gothic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da\Desktop\template\Modelo%20de%20Declara&#231;&#227;o%20de%20Escop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Declaração de Escopo.dot</Template>
  <TotalTime>13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 do Projeto Nova MDS da Prodepa</vt:lpstr>
      <vt:lpstr>Ata de Reunião do Projeto Nova MDS da Prodepa</vt:lpstr>
    </vt:vector>
  </TitlesOfParts>
  <Company>FVM Sistemas/Prodepa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 do Projeto Nova MDS da Prodepa</dc:title>
  <dc:creator>Amanda</dc:creator>
  <cp:lastModifiedBy>Adriano Del Pino Lino</cp:lastModifiedBy>
  <cp:revision>4</cp:revision>
  <cp:lastPrinted>2005-05-23T16:45:00Z</cp:lastPrinted>
  <dcterms:created xsi:type="dcterms:W3CDTF">2023-08-24T20:53:00Z</dcterms:created>
  <dcterms:modified xsi:type="dcterms:W3CDTF">2023-08-24T21:09:00Z</dcterms:modified>
</cp:coreProperties>
</file>